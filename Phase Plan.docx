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EAE" w:rsidRDefault="00D81A5B">
      <w:r>
        <w:t>Phase Plan</w:t>
      </w:r>
    </w:p>
    <w:p w:rsidR="00902EAE" w:rsidRDefault="00902EAE"/>
    <w:p w:rsidR="00902EAE" w:rsidRDefault="00D81A5B">
      <w:r>
        <w:t xml:space="preserve">UP suggests using four phases; inception, elaboration, construction, transition. In the first one the main plan for the future project is laid out. It is important to </w:t>
      </w:r>
      <w:proofErr w:type="spellStart"/>
      <w:r>
        <w:t>analyse</w:t>
      </w:r>
      <w:proofErr w:type="spellEnd"/>
      <w:r>
        <w:t xml:space="preserve"> the business situation and whether the program is going to solve any problems or just cause more. </w:t>
      </w:r>
    </w:p>
    <w:p w:rsidR="00902EAE" w:rsidRDefault="00902EAE"/>
    <w:p w:rsidR="00902EAE" w:rsidRDefault="00D81A5B">
      <w:r>
        <w:t xml:space="preserve">Next step is elaboration. This phase consists of deciding the requirements and designing the system. Use-cases have been graded based on two criteria: (1) Complexity and (2) Business Importance. Each </w:t>
      </w:r>
      <w:proofErr w:type="gramStart"/>
      <w:r>
        <w:t>criteria</w:t>
      </w:r>
      <w:proofErr w:type="gramEnd"/>
      <w:r>
        <w:t xml:space="preserve"> is rated on a 1-to-6 scale. The final score is calculated by multiplying the two values. The highest rated use-cases (i.e. the most complex and important) are </w:t>
      </w:r>
      <w:proofErr w:type="spellStart"/>
      <w:r>
        <w:t>analysed</w:t>
      </w:r>
      <w:proofErr w:type="spellEnd"/>
      <w:r>
        <w:t xml:space="preserve"> through use-case diagrams.</w:t>
      </w:r>
    </w:p>
    <w:p w:rsidR="00902EAE" w:rsidRDefault="00902EAE"/>
    <w:p w:rsidR="00902EAE" w:rsidRDefault="00D81A5B">
      <w:r>
        <w:t>Coding is the next part. It is the most time-consuming task. During this process, errors in the design are discovered. Changes are applied accordingly so that the source code and the diagrams follow the exact same pattern. Testing is an important component of coding. Tests have been performed at all stages to ensure quality assurance.</w:t>
      </w:r>
    </w:p>
    <w:p w:rsidR="00902EAE" w:rsidRDefault="00902EAE"/>
    <w:p w:rsidR="00902EAE" w:rsidRDefault="00D81A5B">
      <w:r>
        <w:t xml:space="preserve">Afterwards, it is the transition. In this section there is still a lot of coding and testing since no program is ever perfect. However, this phase is mostly meant for deployment. </w:t>
      </w:r>
    </w:p>
    <w:p w:rsidR="00902EAE" w:rsidRPr="001E3708" w:rsidRDefault="00D81A5B">
      <w:pPr>
        <w:tabs>
          <w:tab w:val="left" w:pos="5039"/>
        </w:tabs>
        <w:rPr>
          <w:b/>
        </w:rPr>
      </w:pPr>
      <w:r w:rsidRPr="001E3708">
        <w:rPr>
          <w:b/>
        </w:rPr>
        <w:t xml:space="preserve">Iteration Plan </w:t>
      </w:r>
    </w:p>
    <w:p w:rsidR="00902EAE" w:rsidRDefault="001E3708">
      <w:pPr>
        <w:tabs>
          <w:tab w:val="left" w:pos="5039"/>
        </w:tabs>
      </w:pPr>
      <w:r>
        <w:t>The plan consists of</w:t>
      </w:r>
      <w:r w:rsidR="00D81A5B">
        <w:t xml:space="preserve"> six iterations as shown in the diag</w:t>
      </w:r>
      <w:r>
        <w:t>ram below</w:t>
      </w:r>
      <w:r w:rsidR="00EE4F85">
        <w:t xml:space="preserve">. The first one was </w:t>
      </w:r>
      <w:r w:rsidR="00D81A5B">
        <w:t>two weeks for business. Then two</w:t>
      </w:r>
      <w:r w:rsidR="00EE4F85">
        <w:t xml:space="preserve"> more</w:t>
      </w:r>
      <w:r>
        <w:t xml:space="preserve"> weeks</w:t>
      </w:r>
      <w:r w:rsidR="00D81A5B">
        <w:t xml:space="preserve"> for system d</w:t>
      </w:r>
      <w:r>
        <w:t>evelopment to ensure design and architecture is</w:t>
      </w:r>
      <w:r w:rsidR="00D81A5B">
        <w:t xml:space="preserve"> </w:t>
      </w:r>
      <w:r>
        <w:t>cove</w:t>
      </w:r>
      <w:r w:rsidR="00D81A5B">
        <w:t>r</w:t>
      </w:r>
      <w:r>
        <w:t>ed</w:t>
      </w:r>
      <w:r w:rsidR="00D81A5B">
        <w:t xml:space="preserve"> as thoroughly as possible. </w:t>
      </w:r>
      <w:bookmarkStart w:id="0" w:name="_GoBack"/>
      <w:bookmarkEnd w:id="0"/>
    </w:p>
    <w:p w:rsidR="001E3708" w:rsidRDefault="00D81A5B">
      <w:pPr>
        <w:tabs>
          <w:tab w:val="left" w:pos="5039"/>
        </w:tabs>
      </w:pPr>
      <w:r>
        <w:t xml:space="preserve">Then there are two more for coding. They also include testing and diagram updating. This persists in the last iteration to </w:t>
      </w:r>
      <w:proofErr w:type="spellStart"/>
      <w:r>
        <w:t>finalise</w:t>
      </w:r>
      <w:proofErr w:type="spellEnd"/>
      <w:r>
        <w:t xml:space="preserve"> the product and deploy it. </w:t>
      </w:r>
    </w:p>
    <w:p w:rsidR="00902EAE" w:rsidRDefault="001E3708">
      <w:pPr>
        <w:tabs>
          <w:tab w:val="left" w:pos="5039"/>
        </w:tabs>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4" o:spid="_x0000_i1025" type="#_x0000_t75" style="width:6in;height:242.8pt">
            <v:imagedata r:id="rId6" o:title="PhasePlan2"/>
          </v:shape>
        </w:pict>
      </w:r>
    </w:p>
    <w:sectPr w:rsidR="00902EAE">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02EAE"/>
    <w:rsid w:val="001E3708"/>
    <w:rsid w:val="00902EAE"/>
    <w:rsid w:val="00D81A5B"/>
    <w:rsid w:val="00EE4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widowControl w:val="0"/>
      <w:spacing w:after="200" w:line="276" w:lineRule="auto"/>
    </w:pPr>
    <w:rPr>
      <w:rFonts w:ascii="Arial" w:hAnsi="Arial" w:cs="Arial"/>
      <w:kern w:val="2"/>
      <w:sz w:val="24"/>
      <w:lang w:val="en-US" w:eastAsia="zh-CN"/>
    </w:rPr>
  </w:style>
  <w:style w:type="paragraph" w:styleId="Heading1">
    <w:name w:val="heading 1"/>
    <w:basedOn w:val="Normal"/>
    <w:next w:val="Normal"/>
    <w:pPr>
      <w:keepNext/>
      <w:keepLines/>
      <w:spacing w:before="240" w:after="60" w:line="240" w:lineRule="auto"/>
      <w:outlineLvl w:val="0"/>
    </w:pPr>
    <w:rPr>
      <w:b/>
      <w:kern w:val="44"/>
      <w:sz w:val="32"/>
    </w:rPr>
  </w:style>
  <w:style w:type="paragraph" w:styleId="Heading2">
    <w:name w:val="heading 2"/>
    <w:basedOn w:val="Normal"/>
    <w:next w:val="Normal"/>
    <w:pPr>
      <w:keepNext/>
      <w:keepLines/>
      <w:spacing w:before="240" w:after="60" w:line="240" w:lineRule="auto"/>
      <w:outlineLvl w:val="1"/>
    </w:pPr>
    <w:rPr>
      <w:b/>
      <w:i/>
      <w:sz w:val="28"/>
    </w:rPr>
  </w:style>
  <w:style w:type="paragraph" w:styleId="Heading3">
    <w:name w:val="heading 3"/>
    <w:basedOn w:val="Normal"/>
    <w:next w:val="Normal"/>
    <w:pPr>
      <w:keepNext/>
      <w:keepLines/>
      <w:spacing w:before="240" w:after="60" w:line="240" w:lineRule="auto"/>
      <w:outlineLvl w:val="2"/>
    </w:pPr>
    <w:rPr>
      <w:b/>
      <w:sz w:val="26"/>
    </w:rPr>
  </w:style>
  <w:style w:type="paragraph" w:styleId="Heading4">
    <w:name w:val="heading 4"/>
    <w:basedOn w:val="Normal"/>
    <w:next w:val="Normal"/>
    <w:pPr>
      <w:keepNext/>
      <w:keepLines/>
      <w:spacing w:before="240" w:after="60" w:line="240" w:lineRule="auto"/>
      <w:outlineLvl w:val="3"/>
    </w:pPr>
    <w:rPr>
      <w:rFonts w:ascii="Times New Roman" w:hAnsi="Times New Roman"/>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rFonts w:ascii="Times New Roman" w:hAnsi="Times New Roman"/>
      <w:b/>
      <w:sz w:val="22"/>
    </w:rPr>
  </w:style>
  <w:style w:type="paragraph" w:styleId="Heading7">
    <w:name w:val="heading 7"/>
    <w:basedOn w:val="Normal"/>
    <w:next w:val="Normal"/>
    <w:pPr>
      <w:keepNext/>
      <w:keepLines/>
      <w:spacing w:before="240" w:after="60" w:line="240" w:lineRule="auto"/>
      <w:outlineLvl w:val="6"/>
    </w:pPr>
  </w:style>
  <w:style w:type="paragraph" w:styleId="Heading8">
    <w:name w:val="heading 8"/>
    <w:basedOn w:val="Normal"/>
    <w:next w:val="Normal"/>
    <w:pPr>
      <w:keepNext/>
      <w:keepLines/>
      <w:spacing w:before="240" w:after="60" w:line="240" w:lineRule="auto"/>
      <w:outlineLvl w:val="7"/>
    </w:pPr>
    <w:rPr>
      <w:rFonts w:ascii="Times New Roman" w:hAnsi="Times New Roman"/>
      <w:i/>
    </w:rPr>
  </w:style>
  <w:style w:type="paragraph" w:styleId="Heading9">
    <w:name w:val="heading 9"/>
    <w:basedOn w:val="Normal"/>
    <w:next w:val="Normal"/>
    <w:pPr>
      <w:keepNext/>
      <w:keepLines/>
      <w:spacing w:before="240" w:after="60" w:line="240" w:lineRule="auto"/>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Phase Plan</vt:lpstr>
    </vt:vector>
  </TitlesOfParts>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Plan</dc:title>
  <dc:creator>Monika</dc:creator>
  <cp:lastModifiedBy>Enigmah The Myth</cp:lastModifiedBy>
  <cp:revision>4</cp:revision>
  <cp:lastPrinted>1900-12-31T22:00:00Z</cp:lastPrinted>
  <dcterms:created xsi:type="dcterms:W3CDTF">2010-05-06T13:11:00Z</dcterms:created>
  <dcterms:modified xsi:type="dcterms:W3CDTF">2015-06-01T19:40:00Z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