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/>
        </w:rPr>
      </w:pPr>
      <w:r>
        <w:rPr>
          <w:lang/>
        </w:rPr>
        <w:t xml:space="preserve">Risks: </w:t>
      </w:r>
    </w:p>
    <w:p>
      <w:pPr>
        <w:rPr>
          <w:lang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 xml:space="preserve">Scope is ill defined </w:t>
      </w:r>
      <w:r>
        <w:rPr>
          <w:lang w:val="en-US"/>
        </w:rPr>
        <w:t>5 | 6 | 30 | Extra interviews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>Estimates are inaccurate</w:t>
      </w:r>
      <w:r>
        <w:rPr>
          <w:lang w:val="en-US"/>
        </w:rPr>
        <w:t xml:space="preserve"> 5 | 5 | 25 | Have a second,</w:t>
      </w:r>
      <w:bookmarkStart w:id="0" w:name="_GoBack"/>
      <w:bookmarkEnd w:id="0"/>
      <w:r>
        <w:rPr>
          <w:lang w:val="en-US"/>
        </w:rPr>
        <w:t xml:space="preserve"> pessimistic schedule and use that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 xml:space="preserve">Time management (gold plating inflates scope) </w:t>
      </w:r>
      <w:r>
        <w:rPr>
          <w:lang w:val="en-US"/>
        </w:rPr>
        <w:t xml:space="preserve">4 | 6 | 24 | Stick to predefined time scope 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 w:val="en-US"/>
        </w:rPr>
        <w:t xml:space="preserve">Poor coordination (jobs, extra projects) 4 | 4 | 16 | Scheduled meetings 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 xml:space="preserve">Under communication </w:t>
      </w:r>
      <w:r>
        <w:rPr>
          <w:lang w:val="en-US"/>
        </w:rPr>
        <w:t>4 | 5 | 20 | Constant repetition of most important facts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>Dropping out</w:t>
      </w:r>
      <w:r>
        <w:rPr>
          <w:lang w:val="en-US"/>
        </w:rPr>
        <w:t xml:space="preserve"> 1 | 4 | 4 | Reduce the scope of the project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>Requirement changes</w:t>
      </w:r>
      <w:r>
        <w:rPr>
          <w:lang w:val="en-US"/>
        </w:rPr>
        <w:t xml:space="preserve"> 3 | 4 | 12 | Work in iterations/sprints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>Requirements are incomplete</w:t>
      </w:r>
      <w:r>
        <w:rPr>
          <w:lang w:val="en-US"/>
        </w:rPr>
        <w:t xml:space="preserve"> 4 | 4 | 16 | Continued communication with the customer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>Number of users</w:t>
      </w:r>
      <w:r>
        <w:rPr>
          <w:lang w:val="en-US"/>
        </w:rPr>
        <w:t xml:space="preserve"> 3 | 3 | 9 | Proof-of-concept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>Lack of Management or Control</w:t>
      </w:r>
      <w:r>
        <w:rPr>
          <w:lang w:val="en-US"/>
        </w:rPr>
        <w:t xml:space="preserve"> 3 | 4 | 12 | Stick to the plan</w:t>
      </w:r>
    </w:p>
    <w:p>
      <w:pPr>
        <w:numPr>
          <w:ilvl w:val="0"/>
          <w:numId w:val="1"/>
        </w:numPr>
        <w:ind w:left="425" w:leftChars="0" w:hanging="425" w:firstLineChars="0"/>
        <w:rPr>
          <w:lang/>
        </w:rPr>
      </w:pPr>
      <w:r>
        <w:rPr>
          <w:lang/>
        </w:rPr>
        <w:t>Users Reject the Prototype</w:t>
      </w:r>
      <w:r>
        <w:rPr>
          <w:lang w:val="en-US"/>
        </w:rPr>
        <w:t xml:space="preserve"> 2 | 4 | 8 | Renew the design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078398">
    <w:nsid w:val="556B0A7E"/>
    <w:multiLevelType w:val="singleLevel"/>
    <w:tmpl w:val="556B0A7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33078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Arial" w:hAnsi="Arial" w:eastAsia="SimSun" w:cs="Arial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Monika</dc:creator>
  <cp:lastModifiedBy>Monika</cp:lastModifiedBy>
  <cp:lastPrinted>1899-12-30T00:00:00Z</cp:lastPrinted>
  <dcterms:modified xsi:type="dcterms:W3CDTF">2015-05-31T13:16:51Z</dcterms:modified>
  <dc:title>Risks: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